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14:paraId="1F050B49" w14:textId="0CA7BADE" w:rsidR="001F71D0" w:rsidRPr="00DD4DE2" w:rsidRDefault="00F945C9" w:rsidP="00DD4DE2">
          <w:pPr>
            <w:rPr>
              <w:b/>
              <w:bCs/>
            </w:rPr>
            <w:sectPr w:rsidR="001F71D0" w:rsidRPr="00DD4DE2" w:rsidSect="00744FAF">
              <w:headerReference w:type="default" r:id="rId10"/>
              <w:pgSz w:w="12240" w:h="15840" w:code="1"/>
              <w:pgMar w:top="1080" w:right="720" w:bottom="720" w:left="3096" w:header="720" w:footer="720" w:gutter="0"/>
              <w:pgNumType w:fmt="lowerRoman"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76ECD15" wp14:editId="272A449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6858000" cy="5455920"/>
                    <wp:effectExtent l="0" t="0" r="0" b="1143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545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yriadPro-Regular-Identity-H" w:hAnsi="MyriadPro-Regular-Identity-H"/>
                                    <w:sz w:val="144"/>
                                    <w:szCs w:val="144"/>
                                  </w:rPr>
                                  <w:alias w:val="Title"/>
                                  <w:tag w:val=""/>
                                  <w:id w:val="21150159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A7EC3D" w14:textId="40B8F0F5" w:rsidR="001F71D0" w:rsidRPr="00D4048D" w:rsidRDefault="007278FA">
                                    <w:pPr>
                                      <w:pStyle w:val="Title"/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="MyriadPro-Regular-Identity-H" w:hAnsi="MyriadPro-Regular-Identity-H"/>
                                        <w:sz w:val="144"/>
                                        <w:szCs w:val="144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  <w:p w14:paraId="1317ADEA" w14:textId="6A3EA1E7" w:rsidR="005B2E7D" w:rsidRPr="00D4048D" w:rsidRDefault="00D4048D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D4048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Lab Assignment…</w:t>
                                </w:r>
                              </w:p>
                              <w:p w14:paraId="210C0B40" w14:textId="77777777" w:rsidR="005B2E7D" w:rsidRDefault="005B2E7D" w:rsidP="005B2E7D">
                                <w:pPr>
                                  <w:pStyle w:val="Abstract"/>
                                  <w:spacing w:before="0" w:after="0" w:line="240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  <w:p w14:paraId="18BA5B0E" w14:textId="0E77B29E" w:rsidR="00AC0919" w:rsidRPr="005B2E7D" w:rsidRDefault="00AC0919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sz w:val="48"/>
                                    <w:szCs w:val="48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6C2D4D03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Md. Shakibul Islam</w:t>
                                </w:r>
                              </w:p>
                              <w:p w14:paraId="20F05DE8" w14:textId="77777777" w:rsidR="005B2E7D" w:rsidRPr="005B2E7D" w:rsidRDefault="005B2E7D" w:rsidP="005B2E7D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CSE 07808427</w:t>
                                </w:r>
                              </w:p>
                              <w:p w14:paraId="30B8A8FE" w14:textId="36E4EA7A" w:rsidR="00AC0919" w:rsidRPr="005B2E7D" w:rsidRDefault="005B2E7D" w:rsidP="005B2E7D">
                                <w:pPr>
                                  <w:pStyle w:val="Abstract"/>
                                  <w:spacing w:before="0" w:after="0" w:line="276" w:lineRule="auto"/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</w:pPr>
                                <w:r w:rsidRPr="001B0EAD">
                                  <w:rPr>
                                    <w:rFonts w:ascii="MyriadPro-Regular-Identity-H" w:hAnsi="MyriadPro-Regular-Identity-H" w:cs="MyriadPro-Regular-Identity-H"/>
                                    <w:b/>
                                    <w:bCs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Date:</w:t>
                                </w:r>
                                <w:r w:rsidRPr="005B2E7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B0EAD">
                                  <w:rPr>
                                    <w:rFonts w:ascii="MyriadPro-Regular-Identity-H" w:hAnsi="MyriadPro-Regular-Identity-H" w:cs="MyriadPro-Regular-Identity-H"/>
                                    <w:i w:val="0"/>
                                    <w:iCs w:val="0"/>
                                    <w:color w:val="4D4D4D" w:themeColor="accent6"/>
                                    <w:sz w:val="36"/>
                                    <w:szCs w:val="36"/>
                                  </w:rPr>
                                  <w:t>5.5.2023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EC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488.8pt;margin-top:0;width:540pt;height:429.6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yriadPro-Regular-Identity-H" w:hAnsi="MyriadPro-Regular-Identity-H"/>
                              <w:sz w:val="144"/>
                              <w:szCs w:val="144"/>
                            </w:rPr>
                            <w:alias w:val="Title"/>
                            <w:tag w:val=""/>
                            <w:id w:val="21150159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A7EC3D" w14:textId="40B8F0F5" w:rsidR="001F71D0" w:rsidRPr="00D4048D" w:rsidRDefault="007278FA">
                              <w:pPr>
                                <w:pStyle w:val="Title"/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MyriadPro-Regular-Identity-H" w:hAnsi="MyriadPro-Regular-Identity-H"/>
                                  <w:sz w:val="144"/>
                                  <w:szCs w:val="144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  <w:p w14:paraId="1317ADEA" w14:textId="6A3EA1E7" w:rsidR="005B2E7D" w:rsidRPr="00D4048D" w:rsidRDefault="00D4048D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D4048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000000" w:themeColor="text1"/>
                              <w:sz w:val="40"/>
                              <w:szCs w:val="40"/>
                            </w:rPr>
                            <w:t>Lab Assignment…</w:t>
                          </w:r>
                        </w:p>
                        <w:p w14:paraId="210C0B40" w14:textId="77777777" w:rsidR="005B2E7D" w:rsidRDefault="005B2E7D" w:rsidP="005B2E7D">
                          <w:pPr>
                            <w:pStyle w:val="Abstract"/>
                            <w:spacing w:before="0" w:after="0" w:line="240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  <w:p w14:paraId="18BA5B0E" w14:textId="0E77B29E" w:rsidR="00AC0919" w:rsidRPr="005B2E7D" w:rsidRDefault="00AC0919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</w:pP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sz w:val="48"/>
                              <w:szCs w:val="48"/>
                              <w:u w:val="single"/>
                            </w:rPr>
                            <w:t>Submitted by:</w:t>
                          </w:r>
                        </w:p>
                        <w:p w14:paraId="6C2D4D03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Name: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Md. Shakibul Islam</w:t>
                          </w:r>
                        </w:p>
                        <w:p w14:paraId="20F05DE8" w14:textId="77777777" w:rsidR="005B2E7D" w:rsidRPr="005B2E7D" w:rsidRDefault="005B2E7D" w:rsidP="005B2E7D">
                          <w:pPr>
                            <w:autoSpaceDE w:val="0"/>
                            <w:autoSpaceDN w:val="0"/>
                            <w:adjustRightInd w:val="0"/>
                            <w:spacing w:after="0" w:line="276" w:lineRule="auto"/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color w:val="4D4D4D" w:themeColor="accent6"/>
                              <w:sz w:val="36"/>
                              <w:szCs w:val="36"/>
                            </w:rPr>
                            <w:t>ID: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color w:val="4D4D4D" w:themeColor="accent6"/>
                              <w:sz w:val="36"/>
                              <w:szCs w:val="36"/>
                            </w:rPr>
                            <w:t xml:space="preserve"> CSE 07808427</w:t>
                          </w:r>
                        </w:p>
                        <w:p w14:paraId="30B8A8FE" w14:textId="36E4EA7A" w:rsidR="00AC0919" w:rsidRPr="005B2E7D" w:rsidRDefault="005B2E7D" w:rsidP="005B2E7D">
                          <w:pPr>
                            <w:pStyle w:val="Abstract"/>
                            <w:spacing w:before="0" w:after="0" w:line="276" w:lineRule="auto"/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</w:pPr>
                          <w:r w:rsidRPr="001B0EAD">
                            <w:rPr>
                              <w:rFonts w:ascii="MyriadPro-Regular-Identity-H" w:hAnsi="MyriadPro-Regular-Identity-H" w:cs="MyriadPro-Regular-Identity-H"/>
                              <w:b/>
                              <w:bCs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Date:</w:t>
                          </w:r>
                          <w:r w:rsidRPr="005B2E7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 xml:space="preserve"> </w:t>
                          </w:r>
                          <w:r w:rsidR="001B0EAD">
                            <w:rPr>
                              <w:rFonts w:ascii="MyriadPro-Regular-Identity-H" w:hAnsi="MyriadPro-Regular-Identity-H" w:cs="MyriadPro-Regular-Identity-H"/>
                              <w:i w:val="0"/>
                              <w:iCs w:val="0"/>
                              <w:color w:val="4D4D4D" w:themeColor="accent6"/>
                              <w:sz w:val="36"/>
                              <w:szCs w:val="36"/>
                            </w:rPr>
                            <w:t>5.5.2023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68D3C2B" wp14:editId="6C6C318F">
                    <wp:simplePos x="0" y="0"/>
                    <wp:positionH relativeFrom="column">
                      <wp:posOffset>2194560</wp:posOffset>
                    </wp:positionH>
                    <wp:positionV relativeFrom="paragraph">
                      <wp:posOffset>7071360</wp:posOffset>
                    </wp:positionV>
                    <wp:extent cx="3535680" cy="1097280"/>
                    <wp:effectExtent l="0" t="0" r="7620" b="762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35680" cy="1097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A4AF0" w14:textId="693FE5B5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Ahamed </w:t>
                                </w:r>
                                <w:proofErr w:type="spellStart"/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Shafi</w:t>
                                </w:r>
                                <w:proofErr w:type="spellEnd"/>
                              </w:p>
                              <w:p w14:paraId="535C529B" w14:textId="76377BD5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Assistant Professor,</w:t>
                                </w:r>
                              </w:p>
                              <w:p w14:paraId="0429E2BF" w14:textId="77777777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Department of CSE,</w:t>
                                </w:r>
                              </w:p>
                              <w:p w14:paraId="499693C3" w14:textId="413AB476" w:rsidR="00F76353" w:rsidRPr="00F76353" w:rsidRDefault="00F76353" w:rsidP="00F76353">
                                <w:pPr>
                                  <w:spacing w:after="0" w:line="276" w:lineRule="auto"/>
                                  <w:jc w:val="right"/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Stamford University Bangladesh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D3C2B" id="Text Box 4" o:spid="_x0000_s1027" type="#_x0000_t202" style="position:absolute;margin-left:172.8pt;margin-top:556.8pt;width:278.4pt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" filled="f" stroked="f" strokeweight=".5pt">
                    <v:textbox inset="0,0,0,0">
                      <w:txbxContent>
                        <w:p w14:paraId="2EFA4AF0" w14:textId="693FE5B5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Ahamed </w:t>
                          </w:r>
                          <w:proofErr w:type="spellStart"/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Shafi</w:t>
                          </w:r>
                          <w:proofErr w:type="spellEnd"/>
                        </w:p>
                        <w:p w14:paraId="535C529B" w14:textId="76377BD5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Assistant Professor,</w:t>
                          </w:r>
                        </w:p>
                        <w:p w14:paraId="0429E2BF" w14:textId="77777777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Department of CSE,</w:t>
                          </w:r>
                        </w:p>
                        <w:p w14:paraId="499693C3" w14:textId="413AB476" w:rsidR="00F76353" w:rsidRPr="00F76353" w:rsidRDefault="00F76353" w:rsidP="00F76353">
                          <w:pPr>
                            <w:spacing w:after="0" w:line="276" w:lineRule="auto"/>
                            <w:jc w:val="right"/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color w:val="FFFFFF" w:themeColor="background1"/>
                              <w:sz w:val="28"/>
                              <w:szCs w:val="28"/>
                            </w:rPr>
                            <w:t>Stamford University Bangladesh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8C70A14" wp14:editId="0BCBDBFF">
                    <wp:simplePos x="0" y="0"/>
                    <wp:positionH relativeFrom="column">
                      <wp:posOffset>-1394460</wp:posOffset>
                    </wp:positionH>
                    <wp:positionV relativeFrom="paragraph">
                      <wp:posOffset>7078980</wp:posOffset>
                    </wp:positionV>
                    <wp:extent cx="3215640" cy="1821180"/>
                    <wp:effectExtent l="0" t="0" r="3810" b="762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15640" cy="182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CF0E3" w14:textId="70168160" w:rsidR="00F76353" w:rsidRPr="00F76353" w:rsidRDefault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F76353"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Submitted to: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C70A14" id="Text Box 5" o:spid="_x0000_s1028" type="#_x0000_t202" style="position:absolute;margin-left:-109.8pt;margin-top:557.4pt;width:253.2pt;height:14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" filled="f" stroked="f" strokeweight=".5pt">
                    <v:textbox inset="0,0,0,0">
                      <w:txbxContent>
                        <w:p w14:paraId="004CF0E3" w14:textId="70168160" w:rsidR="00F76353" w:rsidRPr="00F76353" w:rsidRDefault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F76353"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Submitted to: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32C0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ABEA84B" wp14:editId="43BA5382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7071360</wp:posOffset>
                    </wp:positionV>
                    <wp:extent cx="7246620" cy="1836420"/>
                    <wp:effectExtent l="0" t="0" r="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46620" cy="18364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B66674" w14:textId="7F024E1C" w:rsidR="00F76353" w:rsidRPr="00F76353" w:rsidRDefault="00F76353" w:rsidP="00F76353">
                                <w:pPr>
                                  <w:rPr>
                                    <w:rFonts w:ascii="MyriadPro-Regular-Identity-H" w:hAnsi="MyriadPro-Regular-Identity-H"/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BEA84B" id="Rectangle 3" o:spid="_x0000_s1029" style="position:absolute;margin-left:519.4pt;margin-top:556.8pt;width:570.6pt;height:144.6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" fillcolor="#ef4623 [3204]" stroked="f" strokeweight="2pt">
                    <v:textbox>
                      <w:txbxContent>
                        <w:p w14:paraId="2EB66674" w14:textId="7F024E1C" w:rsidR="00F76353" w:rsidRPr="00F76353" w:rsidRDefault="00F76353" w:rsidP="00F76353">
                          <w:pPr>
                            <w:rPr>
                              <w:rFonts w:ascii="MyriadPro-Regular-Identity-H" w:hAnsi="MyriadPro-Regular-Identity-H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</w:sdtContent>
    </w:sdt>
    <w:p w14:paraId="36ACC43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lastRenderedPageBreak/>
        <w:t>#include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&lt;iostream&gt;</w:t>
      </w:r>
    </w:p>
    <w:p w14:paraId="1CEFE40C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using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namespace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std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A0C5C1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7353C3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class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</w:p>
    <w:p w14:paraId="2052DDDF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2616851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length;</w:t>
      </w:r>
    </w:p>
    <w:p w14:paraId="48FC650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breadth;</w:t>
      </w:r>
    </w:p>
    <w:p w14:paraId="15BB79D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height;</w:t>
      </w:r>
    </w:p>
    <w:p w14:paraId="543DA92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public:</w:t>
      </w:r>
    </w:p>
    <w:p w14:paraId="5C8E65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DD8CBC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: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length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breadth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height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{}</w:t>
      </w:r>
    </w:p>
    <w:p w14:paraId="610E307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8660E4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: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length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(l),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breadth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(b),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height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(h) {}</w:t>
      </w:r>
    </w:p>
    <w:p w14:paraId="7E3EE42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DC494A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: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length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breadth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),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height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{}</w:t>
      </w:r>
    </w:p>
    <w:p w14:paraId="0987795A" w14:textId="77777777" w:rsidR="00676848" w:rsidRPr="00676848" w:rsidRDefault="00676848" w:rsidP="006768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2D472B6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1E586FE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1CA8D5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length;</w:t>
      </w:r>
    </w:p>
    <w:p w14:paraId="129D564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39042F3F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0955FF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2D8FB65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7D53DEA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breadth;</w:t>
      </w:r>
    </w:p>
    <w:p w14:paraId="1590C65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E14E6C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2E5E92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getHeight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392DA7F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2791E78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height;</w:t>
      </w:r>
    </w:p>
    <w:p w14:paraId="236B16D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5E58A4F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9BDE75C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5561746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16BBBEA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long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length * breadth * height;</w:t>
      </w:r>
    </w:p>
    <w:p w14:paraId="3B8D023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2B9A44F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58542A1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bool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operator&lt;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)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</w:p>
    <w:p w14:paraId="2FDFB25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33C867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(length 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2A377B6F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2D87145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223036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>        }</w:t>
      </w:r>
    </w:p>
    <w:p w14:paraId="04454A3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(length ==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&amp;&amp; breadth 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713C559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32ABDA7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5E80C9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32372FF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(length ==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&amp;&amp; breadth ==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&amp;&amp; height 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0A387C1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33FD31E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true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137069E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5A9C580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</w:p>
    <w:p w14:paraId="3AE8ECF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{</w:t>
      </w:r>
    </w:p>
    <w:p w14:paraId="14D787F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false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B87C61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    }</w:t>
      </w:r>
    </w:p>
    <w:p w14:paraId="12C7B63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12A5ABC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78BCB92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friend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proofErr w:type="spellStart"/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ostream</w:t>
      </w:r>
      <w:proofErr w:type="spellEnd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operator&lt;&lt;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spellStart"/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ostream</w:t>
      </w:r>
      <w:proofErr w:type="spellEnd"/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output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const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267F99"/>
          <w:sz w:val="21"/>
          <w:szCs w:val="21"/>
          <w:lang w:eastAsia="en-US"/>
        </w:rPr>
        <w:t>Box</w:t>
      </w: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&amp;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</w:t>
      </w:r>
    </w:p>
    <w:p w14:paraId="7B18EE2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0675434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output &lt;&lt;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length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breadth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height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5BA2F76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output;</w:t>
      </w:r>
    </w:p>
    <w:p w14:paraId="15F9E085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2E27075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};</w:t>
      </w:r>
    </w:p>
    <w:p w14:paraId="2A5150D9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0C97702C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main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()</w:t>
      </w:r>
    </w:p>
    <w:p w14:paraId="28B70B9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{</w:t>
      </w:r>
    </w:p>
    <w:p w14:paraId="1143B3BD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6D53090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Box box1;</w:t>
      </w:r>
    </w:p>
    <w:p w14:paraId="258DB0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Box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box2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3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4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, 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5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);</w:t>
      </w:r>
    </w:p>
    <w:p w14:paraId="47B8F47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Box 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box3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(box2);</w:t>
      </w:r>
    </w:p>
    <w:p w14:paraId="1D867A0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4B0341D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1: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box1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2: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box2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3: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box3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5702C2C1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1FF64F8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(box1 &lt; box2)</w:t>
      </w:r>
    </w:p>
    <w:p w14:paraId="47562A6A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4FA5F0B6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1 is smaller than Box 2"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C10458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0748ADA8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</w:p>
    <w:p w14:paraId="0A3AB67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0975A73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1 is greater than or equal to Box 2"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019C386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12D92D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2C6691B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if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(box2 &lt; box3)</w:t>
      </w:r>
    </w:p>
    <w:p w14:paraId="75F07EA7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>    {</w:t>
      </w:r>
    </w:p>
    <w:p w14:paraId="2637CBD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2 is smaller than Box 3"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45931A9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376F205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else</w:t>
      </w:r>
    </w:p>
    <w:p w14:paraId="3D397B0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{</w:t>
      </w:r>
    </w:p>
    <w:p w14:paraId="6130D2CB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"Box 2 is greater than or equal to Box 3"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29139222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    }</w:t>
      </w:r>
    </w:p>
    <w:p w14:paraId="6ED9FAC4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14:paraId="3B7617EE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cout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"Volume of Box 1: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box1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"Volume of Box 2: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box2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&lt;&lt; </w:t>
      </w:r>
      <w:r w:rsidRPr="00676848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"Volume of Box 3: "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&lt;&lt; </w:t>
      </w:r>
      <w:r w:rsidRPr="00676848">
        <w:rPr>
          <w:rFonts w:ascii="Consolas" w:eastAsia="Times New Roman" w:hAnsi="Consolas" w:cs="Times New Roman"/>
          <w:color w:val="001080"/>
          <w:sz w:val="21"/>
          <w:szCs w:val="21"/>
          <w:lang w:eastAsia="en-US"/>
        </w:rPr>
        <w:t>box3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.</w:t>
      </w:r>
      <w:r w:rsidRPr="00676848">
        <w:rPr>
          <w:rFonts w:ascii="Consolas" w:eastAsia="Times New Roman" w:hAnsi="Consolas" w:cs="Times New Roman"/>
          <w:color w:val="795E26"/>
          <w:sz w:val="21"/>
          <w:szCs w:val="21"/>
          <w:lang w:eastAsia="en-US"/>
        </w:rPr>
        <w:t>CalculateVolume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() &lt;&lt; </w:t>
      </w:r>
      <w:proofErr w:type="spellStart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endl</w:t>
      </w:r>
      <w:proofErr w:type="spellEnd"/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C80E080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    </w:t>
      </w:r>
      <w:r w:rsidRPr="00676848">
        <w:rPr>
          <w:rFonts w:ascii="Consolas" w:eastAsia="Times New Roman" w:hAnsi="Consolas" w:cs="Times New Roman"/>
          <w:color w:val="AF00DB"/>
          <w:sz w:val="21"/>
          <w:szCs w:val="21"/>
          <w:lang w:eastAsia="en-US"/>
        </w:rPr>
        <w:t>return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676848">
        <w:rPr>
          <w:rFonts w:ascii="Consolas" w:eastAsia="Times New Roman" w:hAnsi="Consolas" w:cs="Times New Roman"/>
          <w:color w:val="098658"/>
          <w:sz w:val="21"/>
          <w:szCs w:val="21"/>
          <w:lang w:eastAsia="en-US"/>
        </w:rPr>
        <w:t>0</w:t>
      </w: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14:paraId="37315C93" w14:textId="77777777" w:rsidR="00676848" w:rsidRPr="00676848" w:rsidRDefault="00676848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676848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14:paraId="7BB95794" w14:textId="4E99F816" w:rsidR="00676848" w:rsidRPr="00676848" w:rsidRDefault="00C32C0B" w:rsidP="006768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D16C12" wp14:editId="5DEBADDD">
                <wp:simplePos x="0" y="0"/>
                <wp:positionH relativeFrom="column">
                  <wp:posOffset>-1165860</wp:posOffset>
                </wp:positionH>
                <wp:positionV relativeFrom="paragraph">
                  <wp:posOffset>366395</wp:posOffset>
                </wp:positionV>
                <wp:extent cx="8122920" cy="56515"/>
                <wp:effectExtent l="0" t="0" r="3048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2920" cy="5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BC0F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8pt,28.85pt" to="547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" strokecolor="#ee3a15 [3044]"/>
            </w:pict>
          </mc:Fallback>
        </mc:AlternateContent>
      </w:r>
    </w:p>
    <w:p w14:paraId="4A2AEFE7" w14:textId="06BE539A" w:rsidR="00AC0919" w:rsidRPr="00C32C0B" w:rsidRDefault="00C32C0B" w:rsidP="00C32C0B">
      <w:pPr>
        <w:spacing w:before="720"/>
        <w:jc w:val="center"/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</w:pPr>
      <w:r w:rsidRPr="00C32C0B">
        <w:rPr>
          <w:rFonts w:ascii="MyriadPro-Regular-Identity-H" w:hAnsi="MyriadPro-Regular-Identity-H"/>
          <w:b/>
          <w:bCs/>
          <w:i/>
          <w:iCs/>
          <w:noProof/>
          <w:color w:val="EF4623" w:themeColor="accent1"/>
          <w:sz w:val="48"/>
          <w:szCs w:val="48"/>
          <w:u w:val="single"/>
        </w:rPr>
        <w:t>Output</w:t>
      </w:r>
    </w:p>
    <w:p w14:paraId="581BEEF7" w14:textId="473C9222" w:rsidR="00AC0919" w:rsidRDefault="00AC0919" w:rsidP="00DD4DE2">
      <w:pPr>
        <w:spacing w:before="720"/>
      </w:pPr>
      <w:r>
        <w:rPr>
          <w:noProof/>
        </w:rPr>
        <w:drawing>
          <wp:inline distT="0" distB="0" distL="0" distR="0" wp14:anchorId="451C6F2F" wp14:editId="657B96E3">
            <wp:extent cx="5920740" cy="3360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3737" b="35694"/>
                    <a:stretch/>
                  </pic:blipFill>
                  <pic:spPr bwMode="auto">
                    <a:xfrm>
                      <a:off x="0" y="0"/>
                      <a:ext cx="6064312" cy="34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919" w:rsidSect="00AF4E20">
      <w:headerReference w:type="default" r:id="rId12"/>
      <w:pgSz w:w="12240" w:h="15840" w:code="1"/>
      <w:pgMar w:top="1440" w:right="1440" w:bottom="1440" w:left="1440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28F6A" w14:textId="77777777" w:rsidR="000244E1" w:rsidRDefault="000244E1">
      <w:pPr>
        <w:spacing w:after="0" w:line="240" w:lineRule="auto"/>
      </w:pPr>
      <w:r>
        <w:separator/>
      </w:r>
    </w:p>
    <w:p w14:paraId="31247DD2" w14:textId="77777777" w:rsidR="000244E1" w:rsidRDefault="000244E1"/>
    <w:p w14:paraId="5FFBB07D" w14:textId="77777777" w:rsidR="000244E1" w:rsidRDefault="000244E1"/>
  </w:endnote>
  <w:endnote w:type="continuationSeparator" w:id="0">
    <w:p w14:paraId="23321A50" w14:textId="77777777" w:rsidR="000244E1" w:rsidRDefault="000244E1">
      <w:pPr>
        <w:spacing w:after="0" w:line="240" w:lineRule="auto"/>
      </w:pPr>
      <w:r>
        <w:continuationSeparator/>
      </w:r>
    </w:p>
    <w:p w14:paraId="54282E73" w14:textId="77777777" w:rsidR="000244E1" w:rsidRDefault="000244E1"/>
    <w:p w14:paraId="248AE53E" w14:textId="77777777" w:rsidR="000244E1" w:rsidRDefault="000244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0C05" w14:textId="77777777" w:rsidR="000244E1" w:rsidRDefault="000244E1">
      <w:pPr>
        <w:spacing w:after="0" w:line="240" w:lineRule="auto"/>
      </w:pPr>
      <w:r>
        <w:separator/>
      </w:r>
    </w:p>
    <w:p w14:paraId="2DB4E7F2" w14:textId="77777777" w:rsidR="000244E1" w:rsidRDefault="000244E1"/>
    <w:p w14:paraId="1032F75F" w14:textId="77777777" w:rsidR="000244E1" w:rsidRDefault="000244E1"/>
  </w:footnote>
  <w:footnote w:type="continuationSeparator" w:id="0">
    <w:p w14:paraId="188BF2C7" w14:textId="77777777" w:rsidR="000244E1" w:rsidRDefault="000244E1">
      <w:pPr>
        <w:spacing w:after="0" w:line="240" w:lineRule="auto"/>
      </w:pPr>
      <w:r>
        <w:continuationSeparator/>
      </w:r>
    </w:p>
    <w:p w14:paraId="4BED8054" w14:textId="77777777" w:rsidR="000244E1" w:rsidRDefault="000244E1"/>
    <w:p w14:paraId="7160EDA8" w14:textId="77777777" w:rsidR="000244E1" w:rsidRDefault="000244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F71D0" w14:paraId="648CF3A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05254F31" w14:textId="77777777" w:rsidR="001F71D0" w:rsidRDefault="001F71D0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035BCEB1" w14:textId="77777777" w:rsidR="001F71D0" w:rsidRDefault="001F71D0"/>
      </w:tc>
      <w:tc>
        <w:tcPr>
          <w:tcW w:w="8424" w:type="dxa"/>
          <w:vAlign w:val="bottom"/>
        </w:tcPr>
        <w:p w14:paraId="7414FF24" w14:textId="77777777" w:rsidR="001F71D0" w:rsidRDefault="00CD2097">
          <w:pPr>
            <w:pStyle w:val="InfoHeading"/>
          </w:pPr>
          <w:r>
            <w:t>Table of Contents</w:t>
          </w:r>
        </w:p>
      </w:tc>
    </w:tr>
    <w:tr w:rsidR="001F71D0" w14:paraId="4405AF01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E6D0765" w14:textId="77777777" w:rsidR="001F71D0" w:rsidRDefault="001F71D0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07C1757A" w14:textId="77777777" w:rsidR="001F71D0" w:rsidRDefault="001F71D0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23C47D3F" w14:textId="77777777" w:rsidR="001F71D0" w:rsidRDefault="001F71D0">
          <w:pPr>
            <w:pStyle w:val="Header"/>
          </w:pPr>
        </w:p>
      </w:tc>
    </w:tr>
  </w:tbl>
  <w:p w14:paraId="2917A064" w14:textId="77777777" w:rsidR="001F71D0" w:rsidRDefault="001F71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n-GB"/>
      </w:rPr>
      <w:id w:val="123437227"/>
      <w:docPartObj>
        <w:docPartGallery w:val="Page Numbers (Top of Page)"/>
        <w:docPartUnique/>
      </w:docPartObj>
    </w:sdtPr>
    <w:sdtEndPr>
      <w:rPr>
        <w:b/>
        <w:bCs/>
        <w:color w:val="404040" w:themeColor="text1" w:themeTint="BF"/>
        <w:spacing w:val="0"/>
        <w:lang w:val="en-US"/>
      </w:rPr>
    </w:sdtEndPr>
    <w:sdtContent>
      <w:p w14:paraId="2AA2B969" w14:textId="55CBBA10" w:rsidR="001B0EAD" w:rsidRDefault="001B0EA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n-GB"/>
          </w:rPr>
          <w:t>Page</w:t>
        </w:r>
        <w:r>
          <w:rPr>
            <w:lang w:val="en-GB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</w:p>
    </w:sdtContent>
  </w:sdt>
  <w:p w14:paraId="1E36383F" w14:textId="77777777" w:rsidR="001F71D0" w:rsidRDefault="001F71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FD"/>
    <w:rsid w:val="000244E1"/>
    <w:rsid w:val="001B0EAD"/>
    <w:rsid w:val="001F71D0"/>
    <w:rsid w:val="002D55EA"/>
    <w:rsid w:val="002D57E7"/>
    <w:rsid w:val="003A6481"/>
    <w:rsid w:val="005B2E7D"/>
    <w:rsid w:val="00676848"/>
    <w:rsid w:val="006D1FCD"/>
    <w:rsid w:val="007278FA"/>
    <w:rsid w:val="00744FAF"/>
    <w:rsid w:val="007B14FD"/>
    <w:rsid w:val="00AC0919"/>
    <w:rsid w:val="00AF4E20"/>
    <w:rsid w:val="00C32C0B"/>
    <w:rsid w:val="00CD2097"/>
    <w:rsid w:val="00D4048D"/>
    <w:rsid w:val="00DD4DE2"/>
    <w:rsid w:val="00F76353"/>
    <w:rsid w:val="00F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09B62"/>
  <w15:docId w15:val="{27BF2086-8723-41D9-8E15-97426C1D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RedAndBlackReport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586B3-B034-4752-907B-39B538ADCE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116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Submitted to: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creator>Shakibul Islam Mobin</dc:creator>
  <cp:keywords/>
  <cp:lastModifiedBy>Shakibul Islam Mobin</cp:lastModifiedBy>
  <cp:revision>6</cp:revision>
  <dcterms:created xsi:type="dcterms:W3CDTF">2023-04-21T10:17:00Z</dcterms:created>
  <dcterms:modified xsi:type="dcterms:W3CDTF">2023-04-24T09:18:00Z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