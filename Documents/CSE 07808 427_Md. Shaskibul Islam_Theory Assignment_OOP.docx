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14:paraId="1F050B49" w14:textId="313B31BA" w:rsidR="001F71D0" w:rsidRPr="00DD4DE2" w:rsidRDefault="008B6E39" w:rsidP="00DD4DE2">
          <w:pPr>
            <w:rPr>
              <w:b/>
              <w:bCs/>
            </w:rPr>
            <w:sectPr w:rsidR="001F71D0" w:rsidRPr="00DD4DE2" w:rsidSect="00744FAF">
              <w:headerReference w:type="even" r:id="rId10"/>
              <w:headerReference w:type="default" r:id="rId11"/>
              <w:pgSz w:w="12240" w:h="15840" w:code="1"/>
              <w:pgMar w:top="1080" w:right="720" w:bottom="720" w:left="3096" w:header="720" w:footer="720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176ECD15" wp14:editId="614B8D68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6858000" cy="5457825"/>
                    <wp:effectExtent l="0" t="0" r="0" b="9525"/>
                    <wp:wrapNone/>
                    <wp:docPr id="14" name="Text Box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5457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yriadPro-Regular-Identity-H" w:hAnsi="MyriadPro-Regular-Identity-H"/>
                                    <w:sz w:val="144"/>
                                    <w:szCs w:val="144"/>
                                  </w:rPr>
                                  <w:alias w:val="Title"/>
                                  <w:tag w:val=""/>
                                  <w:id w:val="21150159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A7EC3D" w14:textId="07C50660" w:rsidR="001F71D0" w:rsidRPr="00D4048D" w:rsidRDefault="00EE40D4">
                                    <w:pPr>
                                      <w:pStyle w:val="Title"/>
                                      <w:rPr>
                                        <w:rFonts w:ascii="MyriadPro-Regular-Identity-H" w:hAnsi="MyriadPro-Regular-Identity-H"/>
                                        <w:sz w:val="144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="MyriadPro-Regular-Identity-H" w:hAnsi="MyriadPro-Regular-Identity-H"/>
                                        <w:sz w:val="144"/>
                                        <w:szCs w:val="144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  <w:p w14:paraId="1317ADEA" w14:textId="48E9721C" w:rsidR="005B2E7D" w:rsidRPr="00D4048D" w:rsidRDefault="004E7284" w:rsidP="005B2E7D">
                                <w:pPr>
                                  <w:pStyle w:val="Abstract"/>
                                  <w:spacing w:before="0" w:after="0" w:line="240" w:lineRule="auto"/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Theory</w:t>
                                </w:r>
                                <w:r w:rsidR="00D4048D" w:rsidRPr="00D4048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Assignment…</w:t>
                                </w:r>
                              </w:p>
                              <w:p w14:paraId="210C0B40" w14:textId="77777777" w:rsidR="005B2E7D" w:rsidRDefault="005B2E7D" w:rsidP="005B2E7D">
                                <w:pPr>
                                  <w:pStyle w:val="Abstract"/>
                                  <w:spacing w:before="0" w:after="0" w:line="240" w:lineRule="auto"/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</w:p>
                              <w:p w14:paraId="18BA5B0E" w14:textId="0E77B29E" w:rsidR="00AC0919" w:rsidRPr="005B2E7D" w:rsidRDefault="00AC0919" w:rsidP="005B2E7D">
                                <w:pPr>
                                  <w:pStyle w:val="Abstract"/>
                                  <w:spacing w:before="0"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  <w:t>Submitted by:</w:t>
                                </w:r>
                              </w:p>
                              <w:p w14:paraId="6C2D4D03" w14:textId="77777777" w:rsidR="005B2E7D" w:rsidRPr="005B2E7D" w:rsidRDefault="005B2E7D" w:rsidP="005B2E7D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Md. Shakibul Islam</w:t>
                                </w:r>
                              </w:p>
                              <w:p w14:paraId="20F05DE8" w14:textId="77777777" w:rsidR="005B2E7D" w:rsidRPr="005B2E7D" w:rsidRDefault="005B2E7D" w:rsidP="005B2E7D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ID: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CSE 07808427</w:t>
                                </w:r>
                              </w:p>
                              <w:p w14:paraId="30B8A8FE" w14:textId="36E4EA7A" w:rsidR="00AC0919" w:rsidRPr="005B2E7D" w:rsidRDefault="005B2E7D" w:rsidP="005B2E7D">
                                <w:pPr>
                                  <w:pStyle w:val="Abstract"/>
                                  <w:spacing w:before="0"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Date: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1B0EA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5.5.2023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EC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Report title" style="position:absolute;margin-left:488.8pt;margin-top:0;width:540pt;height:429.75pt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yriadPro-Regular-Identity-H" w:hAnsi="MyriadPro-Regular-Identity-H"/>
                              <w:sz w:val="144"/>
                              <w:szCs w:val="144"/>
                            </w:rPr>
                            <w:alias w:val="Title"/>
                            <w:tag w:val=""/>
                            <w:id w:val="21150159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0A7EC3D" w14:textId="07C50660" w:rsidR="001F71D0" w:rsidRPr="00D4048D" w:rsidRDefault="00EE40D4">
                              <w:pPr>
                                <w:pStyle w:val="Title"/>
                                <w:rPr>
                                  <w:rFonts w:ascii="MyriadPro-Regular-Identity-H" w:hAnsi="MyriadPro-Regular-Identity-H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MyriadPro-Regular-Identity-H" w:hAnsi="MyriadPro-Regular-Identity-H"/>
                                  <w:sz w:val="144"/>
                                  <w:szCs w:val="144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  <w:p w14:paraId="1317ADEA" w14:textId="48E9721C" w:rsidR="005B2E7D" w:rsidRPr="00D4048D" w:rsidRDefault="004E7284" w:rsidP="005B2E7D">
                          <w:pPr>
                            <w:pStyle w:val="Abstract"/>
                            <w:spacing w:before="0" w:after="0" w:line="240" w:lineRule="auto"/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  <w:t>Theory</w:t>
                          </w:r>
                          <w:r w:rsidR="00D4048D" w:rsidRPr="00D4048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  <w:t xml:space="preserve"> Assignment…</w:t>
                          </w:r>
                        </w:p>
                        <w:p w14:paraId="210C0B40" w14:textId="77777777" w:rsidR="005B2E7D" w:rsidRDefault="005B2E7D" w:rsidP="005B2E7D">
                          <w:pPr>
                            <w:pStyle w:val="Abstract"/>
                            <w:spacing w:before="0" w:after="0" w:line="240" w:lineRule="auto"/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</w:pPr>
                        </w:p>
                        <w:p w14:paraId="18BA5B0E" w14:textId="0E77B29E" w:rsidR="00AC0919" w:rsidRPr="005B2E7D" w:rsidRDefault="00AC0919" w:rsidP="005B2E7D">
                          <w:pPr>
                            <w:pStyle w:val="Abstract"/>
                            <w:spacing w:before="0" w:after="0" w:line="276" w:lineRule="auto"/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</w:pP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  <w:t>Submitted by:</w:t>
                          </w:r>
                        </w:p>
                        <w:p w14:paraId="6C2D4D03" w14:textId="77777777" w:rsidR="005B2E7D" w:rsidRPr="005B2E7D" w:rsidRDefault="005B2E7D" w:rsidP="005B2E7D">
                          <w:pPr>
                            <w:autoSpaceDE w:val="0"/>
                            <w:autoSpaceDN w:val="0"/>
                            <w:adjustRightInd w:val="0"/>
                            <w:spacing w:after="0" w:line="276" w:lineRule="auto"/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color w:val="4D4D4D" w:themeColor="accent6"/>
                              <w:sz w:val="36"/>
                              <w:szCs w:val="36"/>
                            </w:rPr>
                            <w:t>Name: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  <w:t xml:space="preserve"> Md. Shakibul Islam</w:t>
                          </w:r>
                        </w:p>
                        <w:p w14:paraId="20F05DE8" w14:textId="77777777" w:rsidR="005B2E7D" w:rsidRPr="005B2E7D" w:rsidRDefault="005B2E7D" w:rsidP="005B2E7D">
                          <w:pPr>
                            <w:autoSpaceDE w:val="0"/>
                            <w:autoSpaceDN w:val="0"/>
                            <w:adjustRightInd w:val="0"/>
                            <w:spacing w:after="0" w:line="276" w:lineRule="auto"/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color w:val="4D4D4D" w:themeColor="accent6"/>
                              <w:sz w:val="36"/>
                              <w:szCs w:val="36"/>
                            </w:rPr>
                            <w:t>ID: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  <w:t xml:space="preserve"> CSE 07808427</w:t>
                          </w:r>
                        </w:p>
                        <w:p w14:paraId="30B8A8FE" w14:textId="36E4EA7A" w:rsidR="00AC0919" w:rsidRPr="005B2E7D" w:rsidRDefault="005B2E7D" w:rsidP="005B2E7D">
                          <w:pPr>
                            <w:pStyle w:val="Abstract"/>
                            <w:spacing w:before="0" w:after="0" w:line="276" w:lineRule="auto"/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>Date: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 xml:space="preserve"> </w:t>
                          </w:r>
                          <w:r w:rsidR="001B0EA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>5.5.2023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68D3C2B" wp14:editId="6C6C318F">
                    <wp:simplePos x="0" y="0"/>
                    <wp:positionH relativeFrom="column">
                      <wp:posOffset>2194560</wp:posOffset>
                    </wp:positionH>
                    <wp:positionV relativeFrom="paragraph">
                      <wp:posOffset>7071360</wp:posOffset>
                    </wp:positionV>
                    <wp:extent cx="3535680" cy="1097280"/>
                    <wp:effectExtent l="0" t="0" r="7620" b="762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35680" cy="1097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A4AF0" w14:textId="693FE5B5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Ahamed </w:t>
                                </w:r>
                                <w:proofErr w:type="spellStart"/>
                                <w:r w:rsidRPr="00F76353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Shafi</w:t>
                                </w:r>
                                <w:proofErr w:type="spellEnd"/>
                              </w:p>
                              <w:p w14:paraId="535C529B" w14:textId="76377BD5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Assistant Professor,</w:t>
                                </w:r>
                              </w:p>
                              <w:p w14:paraId="0429E2BF" w14:textId="77777777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Department of CSE,</w:t>
                                </w:r>
                              </w:p>
                              <w:p w14:paraId="499693C3" w14:textId="413AB476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Stamford University Bangladesh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D3C2B" id="Text Box 4" o:spid="_x0000_s1027" type="#_x0000_t202" style="position:absolute;margin-left:172.8pt;margin-top:556.8pt;width:278.4pt;height:8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" filled="f" stroked="f" strokeweight=".5pt">
                    <v:textbox inset="0,0,0,0">
                      <w:txbxContent>
                        <w:p w14:paraId="2EFA4AF0" w14:textId="693FE5B5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Ahamed </w:t>
                          </w:r>
                          <w:proofErr w:type="spellStart"/>
                          <w:r w:rsidRPr="00F76353"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Shafi</w:t>
                          </w:r>
                          <w:proofErr w:type="spellEnd"/>
                        </w:p>
                        <w:p w14:paraId="535C529B" w14:textId="76377BD5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Assistant Professor,</w:t>
                          </w:r>
                        </w:p>
                        <w:p w14:paraId="0429E2BF" w14:textId="77777777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Department of CSE,</w:t>
                          </w:r>
                        </w:p>
                        <w:p w14:paraId="499693C3" w14:textId="413AB476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Stamford University Bangladesh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8C70A14" wp14:editId="0BCBDBFF">
                    <wp:simplePos x="0" y="0"/>
                    <wp:positionH relativeFrom="column">
                      <wp:posOffset>-1394460</wp:posOffset>
                    </wp:positionH>
                    <wp:positionV relativeFrom="paragraph">
                      <wp:posOffset>7078980</wp:posOffset>
                    </wp:positionV>
                    <wp:extent cx="3215640" cy="1821180"/>
                    <wp:effectExtent l="0" t="0" r="3810" b="762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15640" cy="182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CF0E3" w14:textId="70168160" w:rsidR="00F76353" w:rsidRPr="00F76353" w:rsidRDefault="00F76353">
                                <w:pP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Submitted to: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C70A14" id="Text Box 5" o:spid="_x0000_s1028" type="#_x0000_t202" style="position:absolute;margin-left:-109.8pt;margin-top:557.4pt;width:253.2pt;height:14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" filled="f" stroked="f" strokeweight=".5pt">
                    <v:textbox inset="0,0,0,0">
                      <w:txbxContent>
                        <w:p w14:paraId="004CF0E3" w14:textId="70168160" w:rsidR="00F76353" w:rsidRPr="00F76353" w:rsidRDefault="00F76353">
                          <w:pPr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Submitted to: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ABEA84B" wp14:editId="0D2BBC2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7071360</wp:posOffset>
                    </wp:positionV>
                    <wp:extent cx="7246620" cy="1836420"/>
                    <wp:effectExtent l="0" t="0" r="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46620" cy="18364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B66674" w14:textId="7F024E1C" w:rsidR="00F76353" w:rsidRPr="00F76353" w:rsidRDefault="00F76353" w:rsidP="00F76353">
                                <w:pP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BEA84B" id="Rectangle 3" o:spid="_x0000_s1029" style="position:absolute;margin-left:519.4pt;margin-top:556.8pt;width:570.6pt;height:144.6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" fillcolor="#ef4623 [3204]" stroked="f" strokeweight="2pt">
                    <v:textbox>
                      <w:txbxContent>
                        <w:p w14:paraId="2EB66674" w14:textId="7F024E1C" w:rsidR="00F76353" w:rsidRPr="00F76353" w:rsidRDefault="00F76353" w:rsidP="00F76353">
                          <w:pPr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</w:sdtContent>
    </w:sdt>
    <w:p w14:paraId="69A079E7" w14:textId="0379FFB0" w:rsidR="004E7284" w:rsidRDefault="004E7284" w:rsidP="004E7284">
      <w:pPr>
        <w:shd w:val="clear" w:color="auto" w:fill="FFFFFF"/>
        <w:spacing w:after="0" w:line="285" w:lineRule="atLeast"/>
        <w:jc w:val="center"/>
        <w:rPr>
          <w:rFonts w:ascii="MyriadPro-Regular-Identity-H" w:eastAsia="Times New Roman" w:hAnsi="MyriadPro-Regular-Identity-H" w:cs="Times New Roman"/>
          <w:b/>
          <w:bCs/>
          <w:color w:val="EF4623" w:themeColor="accent1"/>
          <w:sz w:val="48"/>
          <w:szCs w:val="48"/>
          <w:u w:val="single"/>
          <w:lang w:eastAsia="en-US"/>
        </w:rPr>
      </w:pPr>
      <w:r w:rsidRPr="004E7284">
        <w:rPr>
          <w:rFonts w:ascii="MyriadPro-Regular-Identity-H" w:eastAsia="Times New Roman" w:hAnsi="MyriadPro-Regular-Identity-H" w:cs="Times New Roman"/>
          <w:b/>
          <w:bCs/>
          <w:color w:val="EF4623" w:themeColor="accent1"/>
          <w:sz w:val="48"/>
          <w:szCs w:val="48"/>
          <w:u w:val="single"/>
          <w:lang w:eastAsia="en-US"/>
        </w:rPr>
        <w:lastRenderedPageBreak/>
        <w:t>Classes and Objects</w:t>
      </w:r>
    </w:p>
    <w:p w14:paraId="7A52B30A" w14:textId="77777777" w:rsidR="004E7284" w:rsidRPr="004E7284" w:rsidRDefault="004E7284" w:rsidP="004E7284">
      <w:pPr>
        <w:shd w:val="clear" w:color="auto" w:fill="FFFFFF"/>
        <w:spacing w:after="0" w:line="285" w:lineRule="atLeast"/>
        <w:jc w:val="center"/>
        <w:rPr>
          <w:rFonts w:ascii="MyriadPro-Regular-Identity-H" w:eastAsia="Times New Roman" w:hAnsi="MyriadPro-Regular-Identity-H" w:cs="Times New Roman"/>
          <w:b/>
          <w:bCs/>
          <w:color w:val="EF4623" w:themeColor="accent1"/>
          <w:sz w:val="48"/>
          <w:szCs w:val="48"/>
          <w:u w:val="single"/>
          <w:lang w:eastAsia="en-US"/>
        </w:rPr>
      </w:pPr>
    </w:p>
    <w:p w14:paraId="7E0B8F0F" w14:textId="6326FC0D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#include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&lt;iostream&gt;</w:t>
      </w:r>
    </w:p>
    <w:p w14:paraId="1C7C24F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using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namespace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std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61A1FA0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E00EB02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Student</w:t>
      </w:r>
    </w:p>
    <w:p w14:paraId="24445BC2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6D80E582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scores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];</w:t>
      </w:r>
    </w:p>
    <w:p w14:paraId="04F1A9BC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6094E5D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6E10210C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input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</w:t>
      </w:r>
    </w:p>
    <w:p w14:paraId="7BD0AC56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0F705D80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for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++)</w:t>
      </w:r>
    </w:p>
    <w:p w14:paraId="64BFAD85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2870C619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cin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&gt;&gt;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scores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];</w:t>
      </w:r>
    </w:p>
    <w:p w14:paraId="096C6D73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1FAF896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2C361559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1DDB945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</w:t>
      </w:r>
    </w:p>
    <w:p w14:paraId="22195FEA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4281514D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7618C0C6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for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++)</w:t>
      </w:r>
    </w:p>
    <w:p w14:paraId="2EA868E9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0DCD8B96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+=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scores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];</w:t>
      </w:r>
    </w:p>
    <w:p w14:paraId="2170C446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7E266F8B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3921797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369FCB8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};</w:t>
      </w:r>
    </w:p>
    <w:p w14:paraId="2B4EF0ED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E7D7E8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main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</w:t>
      </w:r>
    </w:p>
    <w:p w14:paraId="7F6ADC7F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4199F8D6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n;</w:t>
      </w:r>
    </w:p>
    <w:p w14:paraId="4AEBF798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cin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&gt;&gt; n;</w:t>
      </w:r>
    </w:p>
    <w:p w14:paraId="5986517E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Student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students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[n];</w:t>
      </w:r>
    </w:p>
    <w:p w14:paraId="10F12F5C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FB29512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for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&lt;n;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++)</w:t>
      </w:r>
    </w:p>
    <w:p w14:paraId="510D934D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10D8E0EB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students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].</w:t>
      </w:r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input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();</w:t>
      </w:r>
    </w:p>
    <w:p w14:paraId="6B395915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121B5FEF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F3C1D7B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kristenTotalScore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students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].</w:t>
      </w:r>
      <w:proofErr w:type="spellStart"/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();</w:t>
      </w:r>
    </w:p>
    <w:p w14:paraId="0043C05E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count = 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23790F8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68C1441F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for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&lt;n;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++)</w:t>
      </w:r>
    </w:p>
    <w:p w14:paraId="595F532B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390686C4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</w:t>
      </w:r>
      <w:r w:rsidRPr="004E7284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students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[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i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].</w:t>
      </w:r>
      <w:proofErr w:type="spellStart"/>
      <w:r w:rsidRPr="004E7284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();</w:t>
      </w:r>
    </w:p>
    <w:p w14:paraId="4A6CE77E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kristenTotalScore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4EF9A1E4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59C48EDA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    count++;</w:t>
      </w:r>
    </w:p>
    <w:p w14:paraId="64A93808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4AD767E4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44B97FA0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B620940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count;</w:t>
      </w:r>
    </w:p>
    <w:p w14:paraId="1B0993D9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4E7284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4E7284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5979BD21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E7284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14:paraId="2E5977E7" w14:textId="77777777" w:rsidR="004E7284" w:rsidRPr="004E7284" w:rsidRDefault="004E7284" w:rsidP="004E7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7BB95794" w14:textId="4E99F816" w:rsidR="00676848" w:rsidRPr="00676848" w:rsidRDefault="00C32C0B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16C12" wp14:editId="5DEBADDD">
                <wp:simplePos x="0" y="0"/>
                <wp:positionH relativeFrom="column">
                  <wp:posOffset>-1165860</wp:posOffset>
                </wp:positionH>
                <wp:positionV relativeFrom="paragraph">
                  <wp:posOffset>366395</wp:posOffset>
                </wp:positionV>
                <wp:extent cx="8122920" cy="56515"/>
                <wp:effectExtent l="0" t="0" r="3048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2920" cy="5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8BC0F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8pt,28.85pt" to="547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" strokecolor="#ee3a15 [3044]"/>
            </w:pict>
          </mc:Fallback>
        </mc:AlternateContent>
      </w:r>
    </w:p>
    <w:p w14:paraId="2EE8331F" w14:textId="580B6575" w:rsidR="00C02027" w:rsidRPr="00C02027" w:rsidRDefault="00C32C0B" w:rsidP="00C02027">
      <w:pPr>
        <w:spacing w:before="720"/>
        <w:jc w:val="center"/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</w:pPr>
      <w:r w:rsidRPr="00C32C0B"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w:t>Output</w:t>
      </w:r>
    </w:p>
    <w:p w14:paraId="581BEEF7" w14:textId="4ABF7B40" w:rsidR="00AC0919" w:rsidRDefault="00C02027" w:rsidP="00DD4DE2">
      <w:pPr>
        <w:spacing w:before="720"/>
      </w:pPr>
      <w:r>
        <w:rPr>
          <w:noProof/>
        </w:rPr>
        <w:drawing>
          <wp:inline distT="0" distB="0" distL="0" distR="0" wp14:anchorId="7CF27D94" wp14:editId="5F1587E6">
            <wp:extent cx="6076950" cy="2990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78" b="55270"/>
                    <a:stretch/>
                  </pic:blipFill>
                  <pic:spPr bwMode="auto">
                    <a:xfrm>
                      <a:off x="0" y="0"/>
                      <a:ext cx="6124644" cy="301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D987D" w14:textId="045FDABE" w:rsidR="004E7284" w:rsidRDefault="004E7284" w:rsidP="00DD4DE2">
      <w:pPr>
        <w:spacing w:before="720"/>
      </w:pPr>
    </w:p>
    <w:p w14:paraId="6C574AA4" w14:textId="484030B7" w:rsidR="004E7284" w:rsidRDefault="004E7284" w:rsidP="004E7284">
      <w:pPr>
        <w:spacing w:before="720"/>
        <w:jc w:val="center"/>
        <w:rPr>
          <w:rFonts w:ascii="MyriadPro-Regular-Identity-H" w:hAnsi="MyriadPro-Regular-Identity-H"/>
          <w:b/>
          <w:bCs/>
          <w:color w:val="EF4623" w:themeColor="accent1"/>
          <w:sz w:val="48"/>
          <w:szCs w:val="48"/>
          <w:u w:val="single"/>
        </w:rPr>
      </w:pPr>
      <w:r w:rsidRPr="004E7284">
        <w:rPr>
          <w:rFonts w:ascii="MyriadPro-Regular-Identity-H" w:hAnsi="MyriadPro-Regular-Identity-H"/>
          <w:b/>
          <w:bCs/>
          <w:color w:val="EF4623" w:themeColor="accent1"/>
          <w:sz w:val="48"/>
          <w:szCs w:val="48"/>
          <w:u w:val="single"/>
        </w:rPr>
        <w:lastRenderedPageBreak/>
        <w:t>Class</w:t>
      </w:r>
    </w:p>
    <w:p w14:paraId="6CED2BCD" w14:textId="77777777" w:rsidR="00C02027" w:rsidRDefault="00C02027" w:rsidP="00990F2E">
      <w:pPr>
        <w:shd w:val="clear" w:color="auto" w:fill="FFFFFF"/>
        <w:spacing w:after="0" w:line="285" w:lineRule="atLeast"/>
        <w:rPr>
          <w:rFonts w:ascii="MyriadPro-Regular-Identity-H" w:hAnsi="MyriadPro-Regular-Identity-H"/>
          <w:b/>
          <w:bCs/>
          <w:color w:val="EF4623" w:themeColor="accent1"/>
          <w:sz w:val="48"/>
          <w:szCs w:val="48"/>
          <w:u w:val="single"/>
        </w:rPr>
      </w:pPr>
    </w:p>
    <w:p w14:paraId="164A7D19" w14:textId="60E5DA1B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#include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&lt;iostream&gt;</w:t>
      </w:r>
    </w:p>
    <w:p w14:paraId="42ADF79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using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namespace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6FFDE4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0FE3642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Student</w:t>
      </w:r>
    </w:p>
    <w:p w14:paraId="7374693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53F5BB73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age;</w:t>
      </w:r>
    </w:p>
    <w:p w14:paraId="1524FB7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string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first_name,last_name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6D042D9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standard;</w:t>
      </w:r>
    </w:p>
    <w:p w14:paraId="3EA15C4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4F5D89F3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set_age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a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528202AC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60AD60B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age = a;</w:t>
      </w:r>
    </w:p>
    <w:p w14:paraId="766348D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59EDE7BF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get_age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</w:t>
      </w:r>
    </w:p>
    <w:p w14:paraId="16E0789C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3C7FB39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age;</w:t>
      </w:r>
    </w:p>
    <w:p w14:paraId="0A1892A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BBFB7E2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fn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34FE4C6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1AC66D5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fn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95CFBC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0F34712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</w:t>
      </w:r>
    </w:p>
    <w:p w14:paraId="69E5361C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1959CDAE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534493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1E9242F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481E062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42DFC3C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= ln;</w:t>
      </w:r>
    </w:p>
    <w:p w14:paraId="1D66F54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11DB5C1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</w:t>
      </w:r>
    </w:p>
    <w:p w14:paraId="2767940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4BA7801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73E9526F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590C5DF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set_standard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4A7EA1E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77150EF3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standard = s;</w:t>
      </w:r>
    </w:p>
    <w:p w14:paraId="7DEB74C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4CEC549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get_standard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</w:t>
      </w:r>
    </w:p>
    <w:p w14:paraId="2176957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5D50402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 xml:space="preserve">    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standard;</w:t>
      </w:r>
    </w:p>
    <w:p w14:paraId="6AB92CA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5CF29D0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string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to_string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</w:t>
      </w:r>
    </w:p>
    <w:p w14:paraId="627F867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51554F8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string result;</w:t>
      </w:r>
    </w:p>
    <w:p w14:paraId="50D9BE6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result +=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::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to_string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(age) + </w:t>
      </w:r>
      <w:r w:rsidRPr="00990F2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","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C6A114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result +=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+ </w:t>
      </w:r>
      <w:r w:rsidRPr="00990F2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","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1C26339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result +=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+ </w:t>
      </w:r>
      <w:r w:rsidRPr="00990F2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","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0966E1F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result += </w:t>
      </w:r>
      <w:r w:rsidRPr="00990F2E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std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::</w:t>
      </w:r>
      <w:proofErr w:type="spellStart"/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to_string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(standard);</w:t>
      </w:r>
    </w:p>
    <w:p w14:paraId="260B403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result;</w:t>
      </w:r>
    </w:p>
    <w:p w14:paraId="18AAD36D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C7DB4F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};</w:t>
      </w:r>
    </w:p>
    <w:p w14:paraId="2D94E21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3B2EAAB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main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</w:t>
      </w:r>
    </w:p>
    <w:p w14:paraId="41E1793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01F302D4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age, standard;</w:t>
      </w:r>
    </w:p>
    <w:p w14:paraId="62C0311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string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2273FE9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cin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&gt;&gt; age &gt;&gt;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&gt;&gt;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&gt;&gt; standard;</w:t>
      </w:r>
    </w:p>
    <w:p w14:paraId="36CB72E3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6032C82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Student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st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2CF50FE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set_age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(age);</w:t>
      </w:r>
    </w:p>
    <w:p w14:paraId="5662EAF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);</w:t>
      </w:r>
    </w:p>
    <w:p w14:paraId="2BDD565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);</w:t>
      </w:r>
    </w:p>
    <w:p w14:paraId="6545C8BA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set_standard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(standard);</w:t>
      </w:r>
    </w:p>
    <w:p w14:paraId="41327D3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8FA3AD6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&lt;&lt;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get_age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2B002C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get_last_name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r w:rsidRPr="00990F2E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", "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get_first_name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756665E0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get_standard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&lt;&lt;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745F3251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990F2E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st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990F2E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to_string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31A35A8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990F2E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90F2E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1F89149F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90F2E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14:paraId="68E8E025" w14:textId="77777777" w:rsidR="00990F2E" w:rsidRPr="00990F2E" w:rsidRDefault="00990F2E" w:rsidP="00990F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69E3C47E" w14:textId="7A5CDCB1" w:rsidR="00990F2E" w:rsidRDefault="00C02027" w:rsidP="00C02027">
      <w:pPr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</w:pPr>
      <w:r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w:br w:type="page"/>
      </w:r>
      <w:r w:rsidR="00990F2E"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69544E" wp14:editId="3087CA40">
                <wp:simplePos x="0" y="0"/>
                <wp:positionH relativeFrom="column">
                  <wp:posOffset>-880533</wp:posOffset>
                </wp:positionH>
                <wp:positionV relativeFrom="paragraph">
                  <wp:posOffset>668867</wp:posOffset>
                </wp:positionV>
                <wp:extent cx="7907866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7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46A38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35pt,52.65pt" to="553.3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" strokecolor="#ee3a15 [3044]"/>
            </w:pict>
          </mc:Fallback>
        </mc:AlternateContent>
      </w:r>
    </w:p>
    <w:p w14:paraId="1E8548DD" w14:textId="197B6A38" w:rsidR="00990F2E" w:rsidRPr="00C02027" w:rsidRDefault="00990F2E" w:rsidP="00C02027">
      <w:pPr>
        <w:spacing w:line="480" w:lineRule="auto"/>
        <w:jc w:val="center"/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</w:pPr>
      <w:r w:rsidRPr="00C32C0B"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w:lastRenderedPageBreak/>
        <w:t>Output</w:t>
      </w:r>
      <w:r w:rsidRPr="00990F2E">
        <w:rPr>
          <w:rFonts w:ascii="MyriadPro-Regular-Identity-H" w:hAnsi="MyriadPro-Regular-Identity-H"/>
          <w:noProof/>
          <w:color w:val="EF4623" w:themeColor="accent1"/>
          <w:sz w:val="48"/>
          <w:szCs w:val="48"/>
        </w:rPr>
        <w:drawing>
          <wp:inline distT="0" distB="0" distL="0" distR="0" wp14:anchorId="3BE99E06" wp14:editId="09CBF25B">
            <wp:extent cx="5919219" cy="30003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90" b="53421"/>
                    <a:stretch/>
                  </pic:blipFill>
                  <pic:spPr bwMode="auto">
                    <a:xfrm>
                      <a:off x="0" y="0"/>
                      <a:ext cx="5965465" cy="302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48847" w14:textId="439DAA4C" w:rsidR="004E7284" w:rsidRPr="004E7284" w:rsidRDefault="004E7284" w:rsidP="004E7284">
      <w:pPr>
        <w:spacing w:before="720"/>
        <w:jc w:val="center"/>
        <w:rPr>
          <w:rFonts w:ascii="MyriadPro-Regular-Identity-H" w:hAnsi="MyriadPro-Regular-Identity-H"/>
          <w:b/>
          <w:bCs/>
          <w:color w:val="EF4623" w:themeColor="accent1"/>
          <w:sz w:val="48"/>
          <w:szCs w:val="48"/>
          <w:u w:val="single"/>
        </w:rPr>
      </w:pPr>
    </w:p>
    <w:sectPr w:rsidR="004E7284" w:rsidRPr="004E7284" w:rsidSect="004E7284">
      <w:headerReference w:type="even" r:id="rId14"/>
      <w:headerReference w:type="default" r:id="rId15"/>
      <w:headerReference w:type="first" r:id="rId16"/>
      <w:pgSz w:w="12240" w:h="15840" w:code="1"/>
      <w:pgMar w:top="1440" w:right="1440" w:bottom="1440" w:left="1440" w:header="108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4EF5" w14:textId="77777777" w:rsidR="00EA1B93" w:rsidRDefault="00EA1B93">
      <w:pPr>
        <w:spacing w:after="0" w:line="240" w:lineRule="auto"/>
      </w:pPr>
      <w:r>
        <w:separator/>
      </w:r>
    </w:p>
    <w:p w14:paraId="2243E8B8" w14:textId="77777777" w:rsidR="00EA1B93" w:rsidRDefault="00EA1B93"/>
    <w:p w14:paraId="22439AE9" w14:textId="77777777" w:rsidR="00EA1B93" w:rsidRDefault="00EA1B93"/>
  </w:endnote>
  <w:endnote w:type="continuationSeparator" w:id="0">
    <w:p w14:paraId="445552E3" w14:textId="77777777" w:rsidR="00EA1B93" w:rsidRDefault="00EA1B93">
      <w:pPr>
        <w:spacing w:after="0" w:line="240" w:lineRule="auto"/>
      </w:pPr>
      <w:r>
        <w:continuationSeparator/>
      </w:r>
    </w:p>
    <w:p w14:paraId="1859B545" w14:textId="77777777" w:rsidR="00EA1B93" w:rsidRDefault="00EA1B93"/>
    <w:p w14:paraId="448BD3A2" w14:textId="77777777" w:rsidR="00EA1B93" w:rsidRDefault="00EA1B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53298" w14:textId="77777777" w:rsidR="00EA1B93" w:rsidRDefault="00EA1B93">
      <w:pPr>
        <w:spacing w:after="0" w:line="240" w:lineRule="auto"/>
      </w:pPr>
      <w:r>
        <w:separator/>
      </w:r>
    </w:p>
    <w:p w14:paraId="1CB2ED27" w14:textId="77777777" w:rsidR="00EA1B93" w:rsidRDefault="00EA1B93"/>
    <w:p w14:paraId="1740B56E" w14:textId="77777777" w:rsidR="00EA1B93" w:rsidRDefault="00EA1B93"/>
  </w:footnote>
  <w:footnote w:type="continuationSeparator" w:id="0">
    <w:p w14:paraId="5EDB4AEE" w14:textId="77777777" w:rsidR="00EA1B93" w:rsidRDefault="00EA1B93">
      <w:pPr>
        <w:spacing w:after="0" w:line="240" w:lineRule="auto"/>
      </w:pPr>
      <w:r>
        <w:continuationSeparator/>
      </w:r>
    </w:p>
    <w:p w14:paraId="1DD6883F" w14:textId="77777777" w:rsidR="00EA1B93" w:rsidRDefault="00EA1B93"/>
    <w:p w14:paraId="4A358F0F" w14:textId="77777777" w:rsidR="00EA1B93" w:rsidRDefault="00EA1B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2103" w14:textId="632995A2" w:rsidR="004E7284" w:rsidRDefault="004E72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4D5E4AE8" wp14:editId="356C851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D3197" w14:textId="66625E8E" w:rsidR="004E7284" w:rsidRDefault="00990F2E" w:rsidP="00990F2E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Problem-2 || </w:t>
                          </w:r>
                          <w:r w:rsidRPr="004E7284">
                            <w:t>Class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5E4AE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" o:allowincell="f" filled="f" stroked="f">
              <v:textbox style="mso-fit-shape-to-text:t" inset=",0,,0">
                <w:txbxContent>
                  <w:p w14:paraId="14AD3197" w14:textId="66625E8E" w:rsidR="004E7284" w:rsidRDefault="00990F2E" w:rsidP="00990F2E">
                    <w:pPr>
                      <w:spacing w:after="0" w:line="240" w:lineRule="auto"/>
                      <w:jc w:val="right"/>
                    </w:pPr>
                    <w:r>
                      <w:t xml:space="preserve">Problem-2 || </w:t>
                    </w:r>
                    <w:r w:rsidRPr="004E7284">
                      <w:t>Class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F39AE66" wp14:editId="02E4550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F139A17" w14:textId="77777777" w:rsidR="004E7284" w:rsidRDefault="004E728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n-GB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39AE66" id="Text Box 9" o:spid="_x0000_s1031" type="#_x0000_t202" style="position:absolute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AHh1c/IQIAAC0EAAAOAAAAAAAAAAAAAAAAAC4CAABkcnMvZTJvRG9jLnhtbFBL&#10;AQItABQABgAIAAAAIQDU32SA3AAAAAQBAAAPAAAAAAAAAAAAAAAAAHsEAABkcnMvZG93bnJldi54&#10;bWxQSwUGAAAAAAQABADzAAAAhAUAAAAA&#10;" o:allowincell="f" fillcolor="#949494 [1945]" stroked="f">
              <v:textbox style="mso-fit-shape-to-text:t" inset=",0,,0">
                <w:txbxContent>
                  <w:p w14:paraId="5F139A17" w14:textId="77777777" w:rsidR="004E7284" w:rsidRDefault="004E728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en-GB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F71D0" w14:paraId="648CF3A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05254F31" w14:textId="77777777" w:rsidR="001F71D0" w:rsidRDefault="001F71D0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035BCEB1" w14:textId="77777777" w:rsidR="001F71D0" w:rsidRDefault="001F71D0"/>
      </w:tc>
      <w:tc>
        <w:tcPr>
          <w:tcW w:w="8424" w:type="dxa"/>
          <w:vAlign w:val="bottom"/>
        </w:tcPr>
        <w:p w14:paraId="7414FF24" w14:textId="77777777" w:rsidR="001F71D0" w:rsidRDefault="00CD2097">
          <w:pPr>
            <w:pStyle w:val="InfoHeading"/>
          </w:pPr>
          <w:r>
            <w:t>Table of Contents</w:t>
          </w:r>
        </w:p>
      </w:tc>
    </w:tr>
    <w:tr w:rsidR="001F71D0" w14:paraId="4405AF01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E6D0765" w14:textId="77777777" w:rsidR="001F71D0" w:rsidRDefault="001F71D0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07C1757A" w14:textId="77777777" w:rsidR="001F71D0" w:rsidRDefault="001F71D0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23C47D3F" w14:textId="77777777" w:rsidR="001F71D0" w:rsidRDefault="001F71D0">
          <w:pPr>
            <w:pStyle w:val="Header"/>
          </w:pPr>
        </w:p>
      </w:tc>
    </w:tr>
  </w:tbl>
  <w:p w14:paraId="2917A064" w14:textId="77777777" w:rsidR="001F71D0" w:rsidRDefault="001F71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D1C1" w14:textId="77777777" w:rsidR="00990F2E" w:rsidRDefault="00990F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E9FC814" wp14:editId="52CBA7D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FEF50" w14:textId="3AE09B5D" w:rsidR="00990F2E" w:rsidRDefault="00990F2E" w:rsidP="00990F2E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Problem-2 || </w:t>
                          </w:r>
                          <w:r w:rsidRPr="00990F2E">
                            <w:t>Class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9FC81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0;margin-top:0;width:468pt;height:13.7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Bq8gEAAMk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AYwUBq8gEAAMk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2E7FEF50" w14:textId="3AE09B5D" w:rsidR="00990F2E" w:rsidRDefault="00990F2E" w:rsidP="00990F2E">
                    <w:pPr>
                      <w:spacing w:after="0" w:line="240" w:lineRule="auto"/>
                      <w:jc w:val="right"/>
                    </w:pPr>
                    <w:r>
                      <w:t xml:space="preserve">Problem-2 || </w:t>
                    </w:r>
                    <w:r w:rsidRPr="00990F2E">
                      <w:t>Class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69F2D79E" wp14:editId="2446B38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0A752E" w14:textId="77777777" w:rsidR="00990F2E" w:rsidRDefault="00990F2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n-GB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F2D79E" id="Text Box 17" o:spid="_x0000_s1033" type="#_x0000_t202" style="position:absolute;margin-left:20.6pt;margin-top:0;width:71.8pt;height:13.45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" o:allowincell="f" fillcolor="#949494 [1945]" stroked="f">
              <v:textbox style="mso-fit-shape-to-text:t" inset=",0,,0">
                <w:txbxContent>
                  <w:p w14:paraId="670A752E" w14:textId="77777777" w:rsidR="00990F2E" w:rsidRDefault="00990F2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en-GB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383F" w14:textId="0EDD6EBA" w:rsidR="001F71D0" w:rsidRDefault="004E7284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FED9FF9" wp14:editId="3A1EFB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BB583" w14:textId="31639EC3" w:rsidR="004E7284" w:rsidRDefault="00990F2E" w:rsidP="00990F2E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Problem-2 || </w:t>
                          </w:r>
                          <w:r w:rsidRPr="004E7284">
                            <w:t>Class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D9FF9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4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IAs8wEAAMs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" o:allowincell="f" filled="f" stroked="f">
              <v:textbox style="mso-fit-shape-to-text:t" inset=",0,,0">
                <w:txbxContent>
                  <w:p w14:paraId="0BEBB583" w14:textId="31639EC3" w:rsidR="004E7284" w:rsidRDefault="00990F2E" w:rsidP="00990F2E">
                    <w:pPr>
                      <w:spacing w:after="0" w:line="240" w:lineRule="auto"/>
                      <w:jc w:val="right"/>
                    </w:pPr>
                    <w:r>
                      <w:t xml:space="preserve">Problem-2 || </w:t>
                    </w:r>
                    <w:r w:rsidRPr="004E7284">
                      <w:t>Class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A195D6" wp14:editId="3EFE26E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B6897C" w14:textId="77777777" w:rsidR="004E7284" w:rsidRDefault="004E728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n-GB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195D6" id="Text Box 221" o:spid="_x0000_s1035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XG+0tIQIAADEEAAAOAAAAAAAAAAAAAAAAAC4CAABkcnMvZTJvRG9jLnhtbFBL&#10;AQItABQABgAIAAAAIQDU32SA3AAAAAQBAAAPAAAAAAAAAAAAAAAAAHsEAABkcnMvZG93bnJldi54&#10;bWxQSwUGAAAAAAQABADzAAAAhAUAAAAA&#10;" o:allowincell="f" fillcolor="#949494 [1945]" stroked="f">
              <v:textbox style="mso-fit-shape-to-text:t" inset=",0,,0">
                <w:txbxContent>
                  <w:p w14:paraId="2FB6897C" w14:textId="77777777" w:rsidR="004E7284" w:rsidRDefault="004E728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en-GB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8F71" w14:textId="6CC64DBC" w:rsidR="004E7284" w:rsidRDefault="004E72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EA105CF" wp14:editId="526887E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9702C" w14:textId="45FABC9F" w:rsidR="004E7284" w:rsidRDefault="004E7284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Problem-1 || </w:t>
                          </w:r>
                          <w:r w:rsidRPr="004E7284">
                            <w:t>Classes and Objects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A105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" o:allowincell="f" filled="f" stroked="f">
              <v:textbox style="mso-fit-shape-to-text:t" inset=",0,,0">
                <w:txbxContent>
                  <w:p w14:paraId="5B29702C" w14:textId="45FABC9F" w:rsidR="004E7284" w:rsidRDefault="004E7284">
                    <w:pPr>
                      <w:spacing w:after="0" w:line="240" w:lineRule="auto"/>
                      <w:jc w:val="right"/>
                    </w:pPr>
                    <w:r>
                      <w:t xml:space="preserve">Problem-1 || </w:t>
                    </w:r>
                    <w:r w:rsidRPr="004E7284">
                      <w:t>Classes and Objects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F3186A0" wp14:editId="7A06715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49CCAE" w14:textId="77777777" w:rsidR="004E7284" w:rsidRDefault="004E728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n-GB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186A0" id="Text Box 6" o:spid="_x0000_s103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ATb5C+IQIAAC0EAAAOAAAAAAAAAAAAAAAAAC4CAABkcnMvZTJvRG9jLnhtbFBL&#10;AQItABQABgAIAAAAIQDU32SA3AAAAAQBAAAPAAAAAAAAAAAAAAAAAHsEAABkcnMvZG93bnJldi54&#10;bWxQSwUGAAAAAAQABADzAAAAhAUAAAAA&#10;" o:allowincell="f" fillcolor="#949494 [1945]" stroked="f">
              <v:textbox style="mso-fit-shape-to-text:t" inset=",0,,0">
                <w:txbxContent>
                  <w:p w14:paraId="0F49CCAE" w14:textId="77777777" w:rsidR="004E7284" w:rsidRDefault="004E728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en-GB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FD"/>
    <w:rsid w:val="000F1771"/>
    <w:rsid w:val="001B0EAD"/>
    <w:rsid w:val="001F71D0"/>
    <w:rsid w:val="002D55EA"/>
    <w:rsid w:val="004E7284"/>
    <w:rsid w:val="005B2E7D"/>
    <w:rsid w:val="00676848"/>
    <w:rsid w:val="006D1FCD"/>
    <w:rsid w:val="00744FAF"/>
    <w:rsid w:val="007B14FD"/>
    <w:rsid w:val="008B6E39"/>
    <w:rsid w:val="00990F2E"/>
    <w:rsid w:val="00AC0919"/>
    <w:rsid w:val="00AE41C3"/>
    <w:rsid w:val="00AF4E20"/>
    <w:rsid w:val="00BE31B3"/>
    <w:rsid w:val="00C02027"/>
    <w:rsid w:val="00C32C0B"/>
    <w:rsid w:val="00CD2097"/>
    <w:rsid w:val="00D4048D"/>
    <w:rsid w:val="00DD4DE2"/>
    <w:rsid w:val="00E54798"/>
    <w:rsid w:val="00EA1B93"/>
    <w:rsid w:val="00EE40D4"/>
    <w:rsid w:val="00F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09B62"/>
  <w15:docId w15:val="{27BF2086-8723-41D9-8E15-97426C1D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2E"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7\RedAndBlackReport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586B3-B034-4752-907B-39B538ADCE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149</TotalTime>
  <Pages>6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OREANTED PROGRAMMING</vt:lpstr>
    </vt:vector>
  </TitlesOfParts>
  <Company>Submitted to: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Shakibul Islam Mobin</dc:creator>
  <cp:keywords/>
  <cp:lastModifiedBy>Shakibul Islam Mobin</cp:lastModifiedBy>
  <cp:revision>7</cp:revision>
  <dcterms:created xsi:type="dcterms:W3CDTF">2023-04-21T10:17:00Z</dcterms:created>
  <dcterms:modified xsi:type="dcterms:W3CDTF">2023-04-24T09:17:00Z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